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11A47" w14:textId="77777777" w:rsidR="00FD4545" w:rsidRDefault="00483547">
      <w:pPr>
        <w:pStyle w:val="Ttulo1"/>
      </w:pPr>
      <w:r>
        <w:t>ANEXO I - Currículum Vitae unificado de los recursos</w:t>
      </w:r>
    </w:p>
    <w:p w14:paraId="6BDA0D00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>DATOS IDENTIFICATIVOS</w:t>
      </w:r>
    </w:p>
    <w:tbl>
      <w:tblPr>
        <w:tblW w:w="145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12301"/>
      </w:tblGrid>
      <w:tr w:rsidR="00FD4545" w14:paraId="5C0C08FD" w14:textId="77777777">
        <w:tblPrEx>
          <w:tblCellMar>
            <w:top w:w="0" w:type="dxa"/>
            <w:bottom w:w="0" w:type="dxa"/>
          </w:tblCellMar>
        </w:tblPrEx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1B8D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Nombre y apellidos</w:t>
            </w:r>
          </w:p>
        </w:tc>
        <w:tc>
          <w:tcPr>
            <w:tcW w:w="1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C725C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INDICAR UN CÓDIGO NUMÉRICO ÚNICO PARA CADA PERSONA</w:t>
            </w:r>
          </w:p>
        </w:tc>
      </w:tr>
      <w:tr w:rsidR="00FD4545" w14:paraId="6300FA59" w14:textId="77777777">
        <w:tblPrEx>
          <w:tblCellMar>
            <w:top w:w="0" w:type="dxa"/>
            <w:bottom w:w="0" w:type="dxa"/>
          </w:tblCellMar>
        </w:tblPrEx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1BC62" w14:textId="77C9C3C2" w:rsidR="00FD4545" w:rsidRDefault="00E05213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Guillermo López Rosado</w:t>
            </w:r>
          </w:p>
        </w:tc>
        <w:tc>
          <w:tcPr>
            <w:tcW w:w="123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4D9B7" w14:textId="1267DA52" w:rsidR="00FD4545" w:rsidRDefault="00E0521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</w:tbl>
    <w:p w14:paraId="3791235D" w14:textId="77777777" w:rsidR="00FD4545" w:rsidRDefault="00FD4545">
      <w:pPr>
        <w:pStyle w:val="Textbody"/>
        <w:rPr>
          <w:rFonts w:ascii="Arial" w:hAnsi="Arial" w:cs="NewsGotT"/>
          <w:b/>
          <w:bCs/>
        </w:rPr>
      </w:pPr>
    </w:p>
    <w:p w14:paraId="56068A5D" w14:textId="77777777" w:rsidR="00FD4545" w:rsidRDefault="00483547">
      <w:pPr>
        <w:pStyle w:val="Textbody"/>
        <w:rPr>
          <w:rFonts w:ascii="Arial" w:hAnsi="Arial" w:cs="NewsGotT"/>
          <w:b/>
          <w:bCs/>
        </w:rPr>
      </w:pPr>
      <w:r>
        <w:rPr>
          <w:rFonts w:ascii="Arial" w:hAnsi="Arial" w:cs="NewsGotT"/>
          <w:b/>
          <w:bCs/>
        </w:rPr>
        <w:t xml:space="preserve">SOLVENCIA TÉCNICA O PROFESIONAL (MÍNIMOS EXIGIDOS PARA CUMPLIMIENTO PARA </w:t>
      </w:r>
      <w:r>
        <w:rPr>
          <w:rFonts w:ascii="Arial" w:hAnsi="Arial" w:cs="NewsGotT"/>
          <w:b/>
          <w:bCs/>
        </w:rPr>
        <w:t>APARTADO MEDIOS PERSONALES ANEXO XVI)</w:t>
      </w:r>
    </w:p>
    <w:p w14:paraId="53F6FAFC" w14:textId="77777777" w:rsidR="00FD4545" w:rsidRDefault="00483547">
      <w:pPr>
        <w:pStyle w:val="Textbody"/>
        <w:rPr>
          <w:rFonts w:ascii="NewsGotT" w:hAnsi="NewsGotT" w:cs="NewsGotT" w:hint="eastAsia"/>
          <w:b/>
          <w:bCs/>
        </w:rPr>
      </w:pPr>
      <w:r>
        <w:rPr>
          <w:rFonts w:ascii="NewsGotT" w:hAnsi="NewsGotT" w:cs="NewsGotT"/>
          <w:b/>
          <w:bCs/>
        </w:rPr>
        <w:t>1- TITULACIÓN ACADÉMICA OFICIAL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0"/>
        <w:gridCol w:w="12985"/>
      </w:tblGrid>
      <w:tr w:rsidR="00FD4545" w14:paraId="3B110F4B" w14:textId="77777777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77049" w14:textId="77777777" w:rsidR="00FD4545" w:rsidRDefault="00483547">
            <w:pPr>
              <w:pStyle w:val="Standard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Titulación:</w:t>
            </w:r>
          </w:p>
        </w:tc>
        <w:tc>
          <w:tcPr>
            <w:tcW w:w="1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B7916" w14:textId="0D0B3F8C" w:rsidR="00E05213" w:rsidRDefault="00E05213" w:rsidP="00E0521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Grado en ingeniería informática del software</w:t>
            </w:r>
          </w:p>
        </w:tc>
      </w:tr>
    </w:tbl>
    <w:p w14:paraId="188482F8" w14:textId="77777777" w:rsidR="00FD4545" w:rsidRDefault="00FD4545">
      <w:pPr>
        <w:pStyle w:val="TableContents"/>
        <w:rPr>
          <w:rFonts w:ascii="Arial" w:hAnsi="Arial" w:cs="NewsGotT"/>
          <w:sz w:val="16"/>
          <w:szCs w:val="16"/>
        </w:rPr>
      </w:pPr>
    </w:p>
    <w:p w14:paraId="2EA12BF4" w14:textId="700C00CC" w:rsidR="00FD4545" w:rsidRDefault="00483547">
      <w:pPr>
        <w:pStyle w:val="Textbody"/>
        <w:spacing w:after="0" w:line="328" w:lineRule="auto"/>
        <w:rPr>
          <w:rFonts w:hint="eastAsia"/>
        </w:rPr>
      </w:pPr>
      <w:r>
        <w:rPr>
          <w:rFonts w:ascii="Arial" w:hAnsi="Arial" w:cs="NewsGotT"/>
          <w:b/>
          <w:bCs/>
          <w:color w:val="000000"/>
          <w:sz w:val="20"/>
          <w:szCs w:val="20"/>
        </w:rPr>
        <w:t>Si el perfil corresponde a Jefe de proyecto o Analista</w:t>
      </w:r>
      <w:r>
        <w:rPr>
          <w:rFonts w:ascii="Arial" w:hAnsi="Arial" w:cs="NewsGotT"/>
          <w:b/>
          <w:bCs/>
          <w:color w:val="000000"/>
          <w:sz w:val="20"/>
          <w:szCs w:val="20"/>
        </w:rPr>
        <w:t>, describa a continuación la formación adicional exigida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77"/>
        <w:gridCol w:w="6914"/>
        <w:gridCol w:w="1474"/>
      </w:tblGrid>
      <w:tr w:rsidR="00FD4545" w14:paraId="787BFF34" w14:textId="77777777">
        <w:tblPrEx>
          <w:tblCellMar>
            <w:top w:w="0" w:type="dxa"/>
            <w:bottom w:w="0" w:type="dxa"/>
          </w:tblCellMar>
        </w:tblPrEx>
        <w:tc>
          <w:tcPr>
            <w:tcW w:w="6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FEA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6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55AC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Emitida por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7F8AD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 en vigor (S/N)</w:t>
            </w:r>
          </w:p>
        </w:tc>
      </w:tr>
      <w:tr w:rsidR="00FD4545" w14:paraId="3EBB0AAE" w14:textId="77777777">
        <w:tblPrEx>
          <w:tblCellMar>
            <w:top w:w="0" w:type="dxa"/>
            <w:bottom w:w="0" w:type="dxa"/>
          </w:tblCellMar>
        </w:tblPrEx>
        <w:tc>
          <w:tcPr>
            <w:tcW w:w="61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A5F7B" w14:textId="2B0ADD2E" w:rsidR="00FD4545" w:rsidRPr="003047CE" w:rsidRDefault="003047CE" w:rsidP="00E0521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Ingeniero Software</w:t>
            </w:r>
          </w:p>
        </w:tc>
        <w:tc>
          <w:tcPr>
            <w:tcW w:w="6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DD99B" w14:textId="7D3C9D8D" w:rsidR="00FD4545" w:rsidRDefault="00E0521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Universidad de Sevilla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20D09" w14:textId="6CABCC6C" w:rsidR="00FD4545" w:rsidRDefault="00E05213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</w:tr>
    </w:tbl>
    <w:p w14:paraId="28958B15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0C055E41" w14:textId="1DECB171" w:rsidR="00FD4545" w:rsidRDefault="00483547">
      <w:pPr>
        <w:pStyle w:val="Textbody"/>
        <w:rPr>
          <w:rFonts w:hint="eastAsia"/>
        </w:rPr>
      </w:pPr>
      <w:r>
        <w:rPr>
          <w:rFonts w:ascii="NewsGotT" w:hAnsi="NewsGotT" w:cs="NewsGotT"/>
          <w:b/>
          <w:bCs/>
        </w:rPr>
        <w:t>2. EXPERIENCIA MÍNIMA EXIGIDA PARA EL PERFIL</w:t>
      </w:r>
      <w:r>
        <w:rPr>
          <w:rFonts w:ascii="NewsGotT" w:hAnsi="NewsGotT" w:cs="NewsGotT"/>
          <w:b/>
          <w:bCs/>
        </w:rPr>
        <w:t xml:space="preserve"> (VER APARTADO “MEDIOS PERSONALES” DEL PCAP</w:t>
      </w:r>
      <w:r>
        <w:rPr>
          <w:rFonts w:ascii="NewsGotT" w:hAnsi="NewsGotT" w:cs="NewsGotT"/>
        </w:rPr>
        <w:t>)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20"/>
        <w:gridCol w:w="1440"/>
        <w:gridCol w:w="1080"/>
        <w:gridCol w:w="1221"/>
        <w:gridCol w:w="1275"/>
        <w:gridCol w:w="2288"/>
        <w:gridCol w:w="2597"/>
      </w:tblGrid>
      <w:tr w:rsidR="00FD4545" w14:paraId="33E290D4" w14:textId="77777777" w:rsidTr="00E0521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D8AE0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5941B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FBCC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915F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DC854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B1F8C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62050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 xml:space="preserve">Categoría ejercida en el </w:t>
            </w: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proyecto</w:t>
            </w:r>
          </w:p>
        </w:tc>
      </w:tr>
      <w:tr w:rsidR="00FD4545" w14:paraId="60A809E6" w14:textId="77777777" w:rsidTr="00E0521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AE0D9" w14:textId="346B61D8" w:rsidR="00FD4545" w:rsidRDefault="00A3580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Agroalimentario</w:t>
            </w:r>
            <w:r w:rsidR="00472BE8">
              <w:rPr>
                <w:rFonts w:ascii="Arial" w:hAnsi="Arial"/>
                <w:sz w:val="20"/>
                <w:szCs w:val="20"/>
              </w:rPr>
              <w:t xml:space="preserve"> US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0916B" w14:textId="1631863B" w:rsidR="00FD4545" w:rsidRDefault="003047C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76C46" w14:textId="3ADEB00D" w:rsidR="00FD4545" w:rsidRDefault="003047C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167F7" w14:textId="5AF55885" w:rsidR="00FD4545" w:rsidRDefault="003047C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2012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E1A7E" w14:textId="588697B7" w:rsidR="00FD4545" w:rsidRDefault="003047CE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2015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B0A3E" w14:textId="15FCCF96" w:rsidR="00FD4545" w:rsidRDefault="00A3580F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Covap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4EEBF" w14:textId="4189B981" w:rsidR="00FD4545" w:rsidRDefault="00E05213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Jefe de proyecto</w:t>
            </w:r>
          </w:p>
        </w:tc>
      </w:tr>
      <w:tr w:rsidR="00FD4545" w14:paraId="7BDAB7ED" w14:textId="77777777" w:rsidTr="00E0521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0A7B4" w14:textId="66D08777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Intehmar SL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E747E" w14:textId="748B2EDC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7BFEA" w14:textId="68F008DF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100%</w:t>
            </w: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A7269" w14:textId="30DC6145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2016</w:t>
            </w: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41065" w14:textId="15147E34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5BBE6" w14:textId="35F5E2EB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Junta de Andalucía</w:t>
            </w: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62BC9" w14:textId="732AC8BC" w:rsidR="00FD4545" w:rsidRDefault="00DA3FD9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Jefe de proyecto</w:t>
            </w:r>
          </w:p>
        </w:tc>
      </w:tr>
      <w:tr w:rsidR="00FD4545" w14:paraId="70DD464C" w14:textId="77777777" w:rsidTr="00E0521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EED3F" w14:textId="4C26A7AD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03DF6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5E96D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8B32C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E57C8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A615B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5C7C3" w14:textId="77777777" w:rsidR="00FD4545" w:rsidRPr="00E05213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FD4545" w14:paraId="4F6C7AFC" w14:textId="77777777" w:rsidTr="00E0521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ED63B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D82C1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E008D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80446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8F693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85D0F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70BCD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FD4545" w14:paraId="61DEB6AA" w14:textId="77777777" w:rsidTr="00E0521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6E247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37144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D35BD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36D33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119B0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35ECF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91E5C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FD4545" w14:paraId="0B1245F9" w14:textId="77777777" w:rsidTr="00E0521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292B7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35318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786AE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67536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B74B5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9004B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D3476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FD4545" w14:paraId="72AAC4C7" w14:textId="77777777" w:rsidTr="00E0521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31049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4AE84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7CA4E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8EFB3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065F1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3A611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6BA03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FD4545" w14:paraId="52139105" w14:textId="77777777" w:rsidTr="00E0521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6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BEF45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EFFA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10F5A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6DF1E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A3945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3EED2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DD78F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53AF4142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</w:rPr>
      </w:pPr>
    </w:p>
    <w:p w14:paraId="05677605" w14:textId="77777777" w:rsidR="00FD4545" w:rsidRDefault="00FD4545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</w:p>
    <w:p w14:paraId="6D2746A6" w14:textId="77777777" w:rsidR="00FD4545" w:rsidRDefault="00483547">
      <w:pPr>
        <w:pStyle w:val="Textbody"/>
        <w:spacing w:after="0" w:line="328" w:lineRule="auto"/>
        <w:rPr>
          <w:rFonts w:ascii="Arial" w:hAnsi="Arial" w:cs="NewsGotT"/>
          <w:b/>
          <w:bCs/>
          <w:color w:val="000000"/>
        </w:rPr>
      </w:pPr>
      <w:r>
        <w:rPr>
          <w:rFonts w:ascii="Arial" w:hAnsi="Arial" w:cs="NewsGotT"/>
          <w:b/>
          <w:bCs/>
          <w:color w:val="000000"/>
        </w:rPr>
        <w:t>CRITERIOS DE ADJUDICACIÓN VALORABLES MEDIANTE LA APLICACIÓN DE FÓRMULAS</w:t>
      </w:r>
    </w:p>
    <w:p w14:paraId="16CE4E49" w14:textId="77777777" w:rsidR="00FD4545" w:rsidRDefault="00483547">
      <w:pPr>
        <w:pStyle w:val="Standard"/>
        <w:spacing w:line="328" w:lineRule="auto"/>
        <w:rPr>
          <w:rFonts w:ascii="Arial" w:hAnsi="Arial" w:cs="NewsGotT"/>
          <w:b/>
          <w:bCs/>
          <w:color w:val="000000"/>
          <w:u w:val="single"/>
        </w:rPr>
      </w:pPr>
      <w:r>
        <w:rPr>
          <w:rFonts w:ascii="Arial" w:hAnsi="Arial" w:cs="NewsGotT"/>
          <w:b/>
          <w:bCs/>
          <w:color w:val="000000"/>
          <w:u w:val="single"/>
        </w:rPr>
        <w:t>AUTOBAREMACIÓN</w:t>
      </w:r>
    </w:p>
    <w:p w14:paraId="039E034A" w14:textId="77777777" w:rsidR="00FD4545" w:rsidRDefault="00483547">
      <w:pPr>
        <w:pStyle w:val="Standard"/>
        <w:spacing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>1.- CERTIFICACIONES PROFESIONALES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760E128D" w14:textId="77777777">
        <w:tblPrEx>
          <w:tblCellMar>
            <w:top w:w="0" w:type="dxa"/>
            <w:bottom w:w="0" w:type="dxa"/>
          </w:tblCellMar>
        </w:tblPrEx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0ED45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Certificación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B6388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62EB9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Certificación en vigor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(S/N)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B52A4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46518052" w14:textId="77777777">
        <w:tblPrEx>
          <w:tblCellMar>
            <w:top w:w="0" w:type="dxa"/>
            <w:bottom w:w="0" w:type="dxa"/>
          </w:tblCellMar>
        </w:tblPrEx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EA952D" w14:textId="56285D92" w:rsidR="00FD4545" w:rsidRDefault="003047C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Certificado SCRUM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99839" w14:textId="0ADA9BB5" w:rsidR="00FD4545" w:rsidRDefault="00472BE8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Scrum Alliance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17104" w14:textId="659A9509" w:rsidR="00FD4545" w:rsidRDefault="003047C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963AB" w14:textId="7E85D186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</w:p>
        </w:tc>
      </w:tr>
      <w:tr w:rsidR="00FD4545" w14:paraId="7CCDC490" w14:textId="77777777">
        <w:tblPrEx>
          <w:tblCellMar>
            <w:top w:w="0" w:type="dxa"/>
            <w:bottom w:w="0" w:type="dxa"/>
          </w:tblCellMar>
        </w:tblPrEx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4A487" w14:textId="6BFFA9E0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 w:rsidR="00A62976">
              <w:rPr>
                <w:rFonts w:ascii="Arial" w:hAnsi="Arial"/>
                <w:sz w:val="20"/>
                <w:szCs w:val="20"/>
              </w:rPr>
              <w:t>Java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8A79D" w14:textId="5C879C93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Google Developers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2D9F9" w14:textId="598EA07F" w:rsidR="00FD4545" w:rsidRDefault="00A3580F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0F82E" w14:textId="1186A81D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</w:p>
        </w:tc>
      </w:tr>
      <w:tr w:rsidR="00FD4545" w14:paraId="47517271" w14:textId="77777777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ACFEE" w14:textId="34C0E41D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Certificado en desarrollo </w:t>
            </w:r>
            <w:r w:rsidR="00C92A5E">
              <w:rPr>
                <w:rFonts w:ascii="Arial" w:hAnsi="Arial"/>
                <w:sz w:val="20"/>
                <w:szCs w:val="20"/>
              </w:rPr>
              <w:t>Android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7D4F9" w14:textId="6FF1428C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Google Developers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22381" w14:textId="1592DF2F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8FDE7" w14:textId="3E88DE53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</w:p>
        </w:tc>
      </w:tr>
      <w:tr w:rsidR="00FD4545" w14:paraId="6AE2AE86" w14:textId="77777777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025A1" w14:textId="0153E4FC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PMP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05D65" w14:textId="101FFDD5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 w:rsidRPr="00963467">
              <w:rPr>
                <w:rFonts w:ascii="Arial" w:hAnsi="Arial" w:hint="eastAsia"/>
                <w:sz w:val="20"/>
                <w:szCs w:val="20"/>
              </w:rPr>
              <w:t>Project Management Institute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B9F3E" w14:textId="36599292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8E62A" w14:textId="6D31C7DF" w:rsidR="00FD4545" w:rsidRDefault="00963467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  <w:tr w:rsidR="00FD4545" w14:paraId="08F5069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E3FA5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C653F" w14:textId="5F6FC785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</w:tr>
    </w:tbl>
    <w:p w14:paraId="3B0AAD7E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3AE7E10" w14:textId="19752016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 xml:space="preserve">2.- TITULACIÓN SUPERIOR A LA </w:t>
      </w:r>
      <w:r>
        <w:rPr>
          <w:rFonts w:ascii="NewsGotT" w:hAnsi="NewsGotT" w:cs="NewsGotT"/>
          <w:b/>
          <w:bCs/>
          <w:color w:val="000000"/>
        </w:rPr>
        <w:t>MÍNIMA EXIGIDA (Indicar la titulación de mayor nivel relacionada con las TIC)</w:t>
      </w: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3"/>
        <w:gridCol w:w="5505"/>
        <w:gridCol w:w="1645"/>
        <w:gridCol w:w="2032"/>
      </w:tblGrid>
      <w:tr w:rsidR="00FD4545" w14:paraId="5A982B83" w14:textId="77777777">
        <w:tblPrEx>
          <w:tblCellMar>
            <w:top w:w="0" w:type="dxa"/>
            <w:bottom w:w="0" w:type="dxa"/>
          </w:tblCellMar>
        </w:tblPrEx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6E3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Título</w:t>
            </w:r>
          </w:p>
        </w:tc>
        <w:tc>
          <w:tcPr>
            <w:tcW w:w="5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A40F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Otorgado por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7DA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Fecha Emisión</w:t>
            </w:r>
          </w:p>
        </w:tc>
        <w:tc>
          <w:tcPr>
            <w:tcW w:w="2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993CE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</w:tr>
      <w:tr w:rsidR="00FD4545" w14:paraId="17279F63" w14:textId="77777777">
        <w:tblPrEx>
          <w:tblCellMar>
            <w:top w:w="0" w:type="dxa"/>
            <w:bottom w:w="0" w:type="dxa"/>
          </w:tblCellMar>
        </w:tblPrEx>
        <w:tc>
          <w:tcPr>
            <w:tcW w:w="53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2D17" w14:textId="702A7FC8" w:rsidR="00FD4545" w:rsidRDefault="00BE17B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Máster en ingeniería de requisitos</w:t>
            </w:r>
          </w:p>
        </w:tc>
        <w:tc>
          <w:tcPr>
            <w:tcW w:w="55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07F6E" w14:textId="3D14EEC7" w:rsidR="00FD4545" w:rsidRDefault="003047CE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Universidad de Sevilla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58204" w14:textId="4AFDF842" w:rsidR="00FD4545" w:rsidRDefault="00472BE8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28/05/2010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9B23C" w14:textId="78535310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FD4545" w14:paraId="41EB7C4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53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A488B" w14:textId="77777777" w:rsidR="00FD4545" w:rsidRDefault="00483547">
            <w:pPr>
              <w:pStyle w:val="TableContents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0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DE373" w14:textId="2FA68393" w:rsidR="00FD4545" w:rsidRDefault="00A62976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</w:tbl>
    <w:p w14:paraId="020BB74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16826EC4" w14:textId="77777777" w:rsidR="00FD4545" w:rsidRDefault="00FD4545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</w:p>
    <w:p w14:paraId="24E01E7D" w14:textId="77777777" w:rsidR="00FD4545" w:rsidRDefault="00483547">
      <w:pPr>
        <w:pStyle w:val="Textbody"/>
        <w:pageBreakBefore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lastRenderedPageBreak/>
        <w:t>3.- EXPERIENCIA</w:t>
      </w:r>
    </w:p>
    <w:p w14:paraId="44FE5E41" w14:textId="77777777" w:rsidR="00FD4545" w:rsidRDefault="00483547">
      <w:pPr>
        <w:pStyle w:val="Textbody"/>
        <w:spacing w:after="0" w:line="328" w:lineRule="auto"/>
        <w:rPr>
          <w:rFonts w:ascii="NewsGotT" w:hAnsi="NewsGotT" w:cs="NewsGotT" w:hint="eastAsia"/>
          <w:b/>
          <w:bCs/>
          <w:color w:val="000000"/>
        </w:rPr>
      </w:pPr>
      <w:r>
        <w:rPr>
          <w:rFonts w:ascii="NewsGotT" w:hAnsi="NewsGotT" w:cs="NewsGotT"/>
          <w:b/>
          <w:bCs/>
          <w:color w:val="000000"/>
        </w:rPr>
        <w:t xml:space="preserve">Experiencia </w:t>
      </w:r>
      <w:r>
        <w:rPr>
          <w:rFonts w:ascii="NewsGotT" w:hAnsi="NewsGotT" w:cs="NewsGotT"/>
          <w:b/>
          <w:bCs/>
          <w:color w:val="000000"/>
        </w:rPr>
        <w:t>adicional al mínimo exigido</w:t>
      </w:r>
    </w:p>
    <w:tbl>
      <w:tblPr>
        <w:tblW w:w="14521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1"/>
        <w:gridCol w:w="2177"/>
        <w:gridCol w:w="2332"/>
        <w:gridCol w:w="823"/>
        <w:gridCol w:w="1152"/>
        <w:gridCol w:w="1351"/>
        <w:gridCol w:w="2133"/>
        <w:gridCol w:w="2422"/>
      </w:tblGrid>
      <w:tr w:rsidR="00FD4545" w14:paraId="5FB169B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2A9F8" w14:textId="77777777" w:rsidR="00FD4545" w:rsidRDefault="00483547">
            <w:pPr>
              <w:pStyle w:val="Textbody"/>
              <w:spacing w:after="0"/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shd w:val="clear" w:color="auto" w:fill="CCCCCC"/>
              </w:rPr>
              <w:t>Proyecto (nombre y descripción breve)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F7E6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Tiempo participado (en meses)</w:t>
            </w:r>
          </w:p>
        </w:tc>
        <w:tc>
          <w:tcPr>
            <w:tcW w:w="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26588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% Dedicación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DD9E3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inicio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CBE3F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Fecha fin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B3621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Empresa u organismos Cliente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84F26" w14:textId="77777777" w:rsidR="00FD4545" w:rsidRDefault="00483547">
            <w:pPr>
              <w:pStyle w:val="Textbody"/>
              <w:spacing w:after="0"/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</w:pPr>
            <w:r>
              <w:rPr>
                <w:rFonts w:ascii="Arial" w:hAnsi="Arial" w:cs="NewsGotT"/>
                <w:b/>
                <w:bCs/>
                <w:sz w:val="20"/>
                <w:szCs w:val="20"/>
                <w:shd w:val="clear" w:color="auto" w:fill="CCCCCC"/>
              </w:rPr>
              <w:t>Categoría ejercida en el proyecto</w:t>
            </w:r>
          </w:p>
        </w:tc>
      </w:tr>
      <w:tr w:rsidR="00FD4545" w14:paraId="4123B92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1E767" w14:textId="343E3FA9" w:rsidR="00FD4545" w:rsidRDefault="00472BE8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Repositorio US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7244B" w14:textId="47EF06D8" w:rsidR="00FD4545" w:rsidRDefault="00A6297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85532" w14:textId="0D09F056" w:rsidR="00FD4545" w:rsidRDefault="006870F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9340F" w14:textId="762AF1A7" w:rsidR="00FD4545" w:rsidRDefault="006870F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EF592" w14:textId="07FE5C2A" w:rsidR="00FD4545" w:rsidRDefault="006870F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  <w:r w:rsidR="00A62976"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FBEE1" w14:textId="599B5D36" w:rsidR="00FD4545" w:rsidRDefault="006870F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Aleatorio US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A733D" w14:textId="3DDFB87C" w:rsidR="00FD4545" w:rsidRDefault="006870F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Analista</w:t>
            </w:r>
          </w:p>
        </w:tc>
      </w:tr>
      <w:tr w:rsidR="00FD4545" w14:paraId="63CA2E9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34293" w14:textId="310AA564" w:rsidR="00FD4545" w:rsidRDefault="00472BE8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Observatorio US</w:t>
            </w: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DAB5D" w14:textId="51A507BE" w:rsidR="00FD4545" w:rsidRDefault="00A6297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3DDD6" w14:textId="1E31F824" w:rsidR="00FD4545" w:rsidRDefault="006870F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40%</w:t>
            </w: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2266C" w14:textId="57FA3713" w:rsidR="00FD4545" w:rsidRDefault="006870F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2018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8C23F" w14:textId="3F23BE76" w:rsidR="00FD4545" w:rsidRDefault="006870F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  <w:r w:rsidR="00A62976"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0A987" w14:textId="0B55B06A" w:rsidR="00FD4545" w:rsidRDefault="006870F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Aleatorio US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4742F" w14:textId="07BE5D52" w:rsidR="00FD4545" w:rsidRDefault="006870F0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Jefe de proyecto</w:t>
            </w:r>
          </w:p>
        </w:tc>
      </w:tr>
      <w:tr w:rsidR="00FD4545" w14:paraId="79E717A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AA9C7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01D59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2A1F1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B86BF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D3250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01AAE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C431A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FD4545" w14:paraId="6D58376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27DDD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36338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256AD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40416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DA6A5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EDBF0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8516A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FD4545" w14:paraId="5F19629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374B0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07C59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F3847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EBC62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DC51C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F7DEA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E636F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FD4545" w14:paraId="4D9F408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8A082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29103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20E9D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74D71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2A891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98537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84DD9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FD4545" w14:paraId="17E4A81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430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AFB1D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08EB5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F834E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D211B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BAD27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E6851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4B947" w14:textId="77777777" w:rsidR="00FD4545" w:rsidRDefault="00FD4545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</w:p>
        </w:tc>
      </w:tr>
      <w:tr w:rsidR="00FD4545" w14:paraId="5492B3E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1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074C2" w14:textId="77777777" w:rsidR="00FD4545" w:rsidRDefault="00FD4545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9968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157D" w14:textId="77777777" w:rsidR="00FD4545" w:rsidRDefault="00483547">
            <w:pPr>
              <w:pStyle w:val="Textbody"/>
              <w:spacing w:after="0"/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PUNTOS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11C2C" w14:textId="7506FB41" w:rsidR="00FD4545" w:rsidRDefault="00A62976">
            <w:pPr>
              <w:pStyle w:val="Textbody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</w:tr>
    </w:tbl>
    <w:p w14:paraId="1B0D7353" w14:textId="77777777" w:rsidR="00FD4545" w:rsidRDefault="00FD4545">
      <w:pPr>
        <w:pStyle w:val="Textbody"/>
        <w:spacing w:after="0" w:line="328" w:lineRule="auto"/>
        <w:rPr>
          <w:rFonts w:ascii="Arial" w:hAnsi="Arial"/>
          <w:b/>
          <w:bCs/>
          <w:color w:val="000000"/>
          <w:sz w:val="22"/>
          <w:szCs w:val="20"/>
        </w:rPr>
      </w:pPr>
    </w:p>
    <w:p w14:paraId="6E0E0407" w14:textId="77777777" w:rsidR="00FD4545" w:rsidRDefault="00FD4545">
      <w:pPr>
        <w:pStyle w:val="Standard"/>
        <w:rPr>
          <w:rFonts w:ascii="Arial" w:hAnsi="Arial"/>
          <w:sz w:val="20"/>
          <w:szCs w:val="20"/>
        </w:rPr>
      </w:pPr>
    </w:p>
    <w:tbl>
      <w:tblPr>
        <w:tblW w:w="145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014"/>
        <w:gridCol w:w="2551"/>
      </w:tblGrid>
      <w:tr w:rsidR="00FD4545" w14:paraId="2884AD5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0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D6852" w14:textId="77777777" w:rsidR="00FD4545" w:rsidRDefault="00483547">
            <w:pPr>
              <w:pStyle w:val="TableContents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 PUNTOS AUTOBAREMACIÓN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7DB4B" w14:textId="1A55894B" w:rsidR="00FD4545" w:rsidRDefault="009804E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3,5</w:t>
            </w:r>
          </w:p>
        </w:tc>
      </w:tr>
      <w:tr w:rsidR="00FD4545" w14:paraId="6E920DB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201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B3F20" w14:textId="77777777" w:rsidR="00FD4545" w:rsidRDefault="00FD4545">
            <w:pPr>
              <w:pStyle w:val="TableContents"/>
              <w:rPr>
                <w:rFonts w:ascii="Arial" w:hAnsi="Arial"/>
                <w:b/>
                <w:bCs/>
              </w:rPr>
            </w:pP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1518B" w14:textId="77777777" w:rsidR="00FD4545" w:rsidRDefault="00FD4545"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4245B73" w14:textId="77777777" w:rsidR="00FD4545" w:rsidRDefault="00483547">
      <w:pPr>
        <w:pStyle w:val="Textbody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El abajo firmante manifiesta bajo su responsabilidad que los datos consignados en el formulario son ciertos. La inexactitud, falsedad u omisión de los datos consignados o el incumplimiento de los </w:t>
      </w:r>
      <w:r>
        <w:rPr>
          <w:rFonts w:ascii="Arial" w:hAnsi="Arial"/>
          <w:sz w:val="20"/>
          <w:szCs w:val="20"/>
        </w:rPr>
        <w:t>requisitos exigibles determinará la imposibilidad de prestar los servicios establecidos sin perjuicio de las responsabilidades penales, civiles o administrativas que hubiera lugar.</w:t>
      </w:r>
    </w:p>
    <w:p w14:paraId="31D5394C" w14:textId="77777777" w:rsidR="00FD4545" w:rsidRDefault="00FD4545">
      <w:pPr>
        <w:pStyle w:val="Textbody"/>
        <w:jc w:val="center"/>
        <w:rPr>
          <w:rFonts w:ascii="Arial" w:hAnsi="Arial"/>
          <w:sz w:val="20"/>
          <w:szCs w:val="20"/>
        </w:rPr>
      </w:pPr>
    </w:p>
    <w:p w14:paraId="5C03EF73" w14:textId="77777777" w:rsidR="00FD4545" w:rsidRDefault="00483547">
      <w:pPr>
        <w:pStyle w:val="Textbody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(Fecha y Firma de la empresa)</w:t>
      </w:r>
    </w:p>
    <w:p w14:paraId="1E05FCA0" w14:textId="77777777" w:rsidR="00FD4545" w:rsidRDefault="00FD4545">
      <w:pPr>
        <w:pStyle w:val="Textbody"/>
        <w:rPr>
          <w:rFonts w:hint="eastAsia"/>
        </w:rPr>
      </w:pPr>
    </w:p>
    <w:sectPr w:rsidR="00FD4545">
      <w:footerReference w:type="default" r:id="rId6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9274F" w14:textId="77777777" w:rsidR="00483547" w:rsidRDefault="00483547">
      <w:pPr>
        <w:rPr>
          <w:rFonts w:hint="eastAsia"/>
        </w:rPr>
      </w:pPr>
      <w:r>
        <w:separator/>
      </w:r>
    </w:p>
  </w:endnote>
  <w:endnote w:type="continuationSeparator" w:id="0">
    <w:p w14:paraId="6F8BC636" w14:textId="77777777" w:rsidR="00483547" w:rsidRDefault="0048354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Calibri"/>
    <w:charset w:val="00"/>
    <w:family w:val="auto"/>
    <w:pitch w:val="variable"/>
  </w:font>
  <w:font w:name="Eras Md BT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D3FAB" w14:textId="77777777" w:rsidR="00B3191A" w:rsidRDefault="00483547">
    <w:pPr>
      <w:pStyle w:val="Piedepgina"/>
      <w:keepLines/>
      <w:tabs>
        <w:tab w:val="clear" w:pos="4252"/>
        <w:tab w:val="clear" w:pos="8504"/>
      </w:tabs>
      <w:spacing w:before="170"/>
      <w:rPr>
        <w:rFonts w:hint="eastAsia"/>
      </w:rPr>
    </w:pPr>
    <w:r>
      <w:rPr>
        <w:rFonts w:ascii="Eras Md BT" w:eastAsia="Times New Roman" w:hAnsi="Eras Md BT" w:cs="Times New Roman"/>
        <w:szCs w:val="20"/>
        <w:lang w:eastAsia="es-ES" w:bidi="ar-SA"/>
      </w:rPr>
      <w:fldChar w:fldCharType="begin"/>
    </w:r>
    <w:r>
      <w:rPr>
        <w:rFonts w:ascii="Eras Md BT" w:eastAsia="Times New Roman" w:hAnsi="Eras Md BT" w:cs="Times New Roman"/>
        <w:szCs w:val="20"/>
        <w:lang w:eastAsia="es-ES" w:bidi="ar-SA"/>
      </w:rPr>
      <w:instrText xml:space="preserve"> FILENAME </w:instrTex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separate"/>
    </w:r>
    <w:r>
      <w:rPr>
        <w:rFonts w:ascii="Eras Md BT" w:eastAsia="Times New Roman" w:hAnsi="Eras Md BT" w:cs="Times New Roman"/>
        <w:szCs w:val="20"/>
        <w:lang w:eastAsia="es-ES" w:bidi="ar-SA"/>
      </w:rPr>
      <w:t>ANEXO I PLANTILLA CURRICULUMS-1</w:t>
    </w:r>
    <w:r>
      <w:rPr>
        <w:rFonts w:ascii="Eras Md BT" w:eastAsia="Times New Roman" w:hAnsi="Eras Md BT" w:cs="Times New Roman"/>
        <w:szCs w:val="20"/>
        <w:lang w:eastAsia="es-ES" w:bidi="ar-S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CD87E" w14:textId="77777777" w:rsidR="00483547" w:rsidRDefault="0048354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3C4F475" w14:textId="77777777" w:rsidR="00483547" w:rsidRDefault="0048354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D4545"/>
    <w:rsid w:val="001E1201"/>
    <w:rsid w:val="00241272"/>
    <w:rsid w:val="003047CE"/>
    <w:rsid w:val="003D03E5"/>
    <w:rsid w:val="00472BE8"/>
    <w:rsid w:val="00483547"/>
    <w:rsid w:val="006870F0"/>
    <w:rsid w:val="00963467"/>
    <w:rsid w:val="009804E5"/>
    <w:rsid w:val="00A3580F"/>
    <w:rsid w:val="00A62976"/>
    <w:rsid w:val="00BE17B2"/>
    <w:rsid w:val="00C92A5E"/>
    <w:rsid w:val="00DA3FD9"/>
    <w:rsid w:val="00E05213"/>
    <w:rsid w:val="00FD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54A0"/>
  <w15:docId w15:val="{59C1D6BD-5F74-4914-97DD-7997F675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Textbody"/>
    <w:uiPriority w:val="9"/>
    <w:qFormat/>
    <w:pPr>
      <w:keepNext/>
      <w:keepLines/>
      <w:spacing w:before="170" w:after="170" w:line="360" w:lineRule="auto"/>
      <w:outlineLvl w:val="0"/>
    </w:pPr>
    <w:rPr>
      <w:rFonts w:ascii="Arial" w:eastAsia="Arial" w:hAnsi="Arial" w:cs="Arial"/>
      <w:b/>
      <w:spacing w:val="-10"/>
      <w:sz w:val="32"/>
    </w:r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</w:style>
  <w:style w:type="paragraph" w:customStyle="1" w:styleId="Puesto">
    <w:name w:val="Puesto"/>
    <w:basedOn w:val="Heading"/>
  </w:style>
  <w:style w:type="paragraph" w:styleId="Subttulo">
    <w:name w:val="Subtitle"/>
    <w:basedOn w:val="Heading"/>
    <w:uiPriority w:val="11"/>
    <w:qFormat/>
  </w:style>
  <w:style w:type="paragraph" w:customStyle="1" w:styleId="TableHeading">
    <w:name w:val="Table Heading"/>
    <w:basedOn w:val="TableContents"/>
  </w:style>
  <w:style w:type="paragraph" w:styleId="Piedepgina">
    <w:name w:val="footer"/>
    <w:basedOn w:val="Standard"/>
    <w:pPr>
      <w:tabs>
        <w:tab w:val="center" w:pos="4252"/>
        <w:tab w:val="right" w:pos="8504"/>
      </w:tabs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Risoto</dc:creator>
  <cp:lastModifiedBy>matbwyler@alum.us.es</cp:lastModifiedBy>
  <cp:revision>11</cp:revision>
  <dcterms:created xsi:type="dcterms:W3CDTF">2021-01-22T11:16:00Z</dcterms:created>
  <dcterms:modified xsi:type="dcterms:W3CDTF">2021-01-22T12:09:00Z</dcterms:modified>
</cp:coreProperties>
</file>